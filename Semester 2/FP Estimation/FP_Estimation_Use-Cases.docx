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85" w:rsidRDefault="00AB1E01">
      <w:pPr>
        <w:pStyle w:val="Titel"/>
        <w:jc w:val="right"/>
      </w:pPr>
      <w:r>
        <w:t>Online</w:t>
      </w:r>
      <w:r w:rsidR="00EC4FD2">
        <w:t>-</w:t>
      </w:r>
      <w:r>
        <w:t>Library</w:t>
      </w:r>
    </w:p>
    <w:p w:rsidR="00832485" w:rsidRDefault="0087379C">
      <w:pPr>
        <w:pStyle w:val="Titel"/>
        <w:jc w:val="right"/>
      </w:pPr>
      <w:r>
        <w:t>Fun</w:t>
      </w:r>
      <w:r w:rsidR="00917F0B">
        <w:t>ction Point Estimation</w:t>
      </w:r>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7"/>
          <w:footerReference w:type="even" r:id="rId8"/>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C068B9" w:rsidP="0065693F">
            <w:pPr>
              <w:pStyle w:val="Tabletext"/>
            </w:pPr>
            <w:r>
              <w:t>15.06.2014</w:t>
            </w:r>
          </w:p>
        </w:tc>
        <w:tc>
          <w:tcPr>
            <w:tcW w:w="1152" w:type="dxa"/>
          </w:tcPr>
          <w:p w:rsidR="00832485" w:rsidRDefault="0065693F" w:rsidP="0065693F">
            <w:pPr>
              <w:pStyle w:val="Tabletext"/>
            </w:pPr>
            <w:r>
              <w:t>1</w:t>
            </w:r>
            <w:r w:rsidR="00913E7D">
              <w:t>.</w:t>
            </w:r>
            <w:r>
              <w:t>0</w:t>
            </w:r>
          </w:p>
        </w:tc>
        <w:tc>
          <w:tcPr>
            <w:tcW w:w="3744" w:type="dxa"/>
          </w:tcPr>
          <w:p w:rsidR="00832485" w:rsidRDefault="0087379C" w:rsidP="00C068B9">
            <w:pPr>
              <w:pStyle w:val="Tabletext"/>
            </w:pPr>
            <w:r w:rsidRPr="0087379C">
              <w:t>Function Point Estimation Use Case “</w:t>
            </w:r>
            <w:r w:rsidR="00C068B9">
              <w:t>Eingeben</w:t>
            </w:r>
            <w:r w:rsidRPr="0087379C">
              <w:t>”</w:t>
            </w:r>
          </w:p>
        </w:tc>
        <w:tc>
          <w:tcPr>
            <w:tcW w:w="2304" w:type="dxa"/>
          </w:tcPr>
          <w:p w:rsidR="00832485" w:rsidRDefault="0065693F" w:rsidP="0065693F">
            <w:pPr>
              <w:pStyle w:val="Tabletext"/>
            </w:pPr>
            <w:r>
              <w:t>Torsten, Wanping</w:t>
            </w: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C068B9" w:rsidRDefault="00913E7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068B9">
        <w:rPr>
          <w:noProof/>
        </w:rPr>
        <w:t>1.</w:t>
      </w:r>
      <w:r w:rsidR="00C068B9">
        <w:rPr>
          <w:rFonts w:asciiTheme="minorHAnsi" w:eastAsiaTheme="minorEastAsia" w:hAnsiTheme="minorHAnsi" w:cstheme="minorBidi"/>
          <w:noProof/>
          <w:sz w:val="22"/>
          <w:szCs w:val="22"/>
          <w:lang w:val="de-DE" w:eastAsia="de-DE"/>
        </w:rPr>
        <w:tab/>
      </w:r>
      <w:r w:rsidR="00C068B9">
        <w:rPr>
          <w:noProof/>
        </w:rPr>
        <w:t>Einführung</w:t>
      </w:r>
      <w:r w:rsidR="00C068B9">
        <w:rPr>
          <w:noProof/>
        </w:rPr>
        <w:tab/>
      </w:r>
      <w:r w:rsidR="00C068B9">
        <w:rPr>
          <w:noProof/>
        </w:rPr>
        <w:fldChar w:fldCharType="begin"/>
      </w:r>
      <w:r w:rsidR="00C068B9">
        <w:rPr>
          <w:noProof/>
        </w:rPr>
        <w:instrText xml:space="preserve"> PAGEREF _Toc390595971 \h </w:instrText>
      </w:r>
      <w:r w:rsidR="00C068B9">
        <w:rPr>
          <w:noProof/>
        </w:rPr>
      </w:r>
      <w:r w:rsidR="00C068B9">
        <w:rPr>
          <w:noProof/>
        </w:rPr>
        <w:fldChar w:fldCharType="separate"/>
      </w:r>
      <w:r w:rsidR="00C068B9">
        <w:rPr>
          <w:noProof/>
        </w:rPr>
        <w:t>4</w:t>
      </w:r>
      <w:r w:rsidR="00C068B9">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Bestimmung</w:t>
      </w:r>
      <w:r>
        <w:rPr>
          <w:noProof/>
        </w:rPr>
        <w:tab/>
      </w:r>
      <w:r>
        <w:rPr>
          <w:noProof/>
        </w:rPr>
        <w:fldChar w:fldCharType="begin"/>
      </w:r>
      <w:r>
        <w:rPr>
          <w:noProof/>
        </w:rPr>
        <w:instrText xml:space="preserve"> PAGEREF _Toc390595972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Einschränkung</w:t>
      </w:r>
      <w:r>
        <w:rPr>
          <w:noProof/>
        </w:rPr>
        <w:tab/>
      </w:r>
      <w:r>
        <w:rPr>
          <w:noProof/>
        </w:rPr>
        <w:fldChar w:fldCharType="begin"/>
      </w:r>
      <w:r>
        <w:rPr>
          <w:noProof/>
        </w:rPr>
        <w:instrText xml:space="preserve"> PAGEREF _Toc390595973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Berechnung</w:t>
      </w:r>
      <w:r>
        <w:rPr>
          <w:noProof/>
        </w:rPr>
        <w:tab/>
      </w:r>
      <w:r>
        <w:rPr>
          <w:noProof/>
        </w:rPr>
        <w:fldChar w:fldCharType="begin"/>
      </w:r>
      <w:r>
        <w:rPr>
          <w:noProof/>
        </w:rPr>
        <w:instrText xml:space="preserve"> PAGEREF _Toc390595974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Use-Case Eingeben</w:t>
      </w:r>
      <w:r>
        <w:rPr>
          <w:noProof/>
        </w:rPr>
        <w:tab/>
      </w:r>
      <w:r>
        <w:rPr>
          <w:noProof/>
        </w:rPr>
        <w:fldChar w:fldCharType="begin"/>
      </w:r>
      <w:r>
        <w:rPr>
          <w:noProof/>
        </w:rPr>
        <w:instrText xml:space="preserve"> PAGEREF _Toc390595975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TinyTools</w:t>
      </w:r>
      <w:r>
        <w:rPr>
          <w:noProof/>
        </w:rPr>
        <w:tab/>
      </w:r>
      <w:r>
        <w:rPr>
          <w:noProof/>
        </w:rPr>
        <w:fldChar w:fldCharType="begin"/>
      </w:r>
      <w:r>
        <w:rPr>
          <w:noProof/>
        </w:rPr>
        <w:instrText xml:space="preserve"> PAGEREF _Toc390595976 \h </w:instrText>
      </w:r>
      <w:r>
        <w:rPr>
          <w:noProof/>
        </w:rPr>
      </w:r>
      <w:r>
        <w:rPr>
          <w:noProof/>
        </w:rPr>
        <w:fldChar w:fldCharType="separate"/>
      </w:r>
      <w:r>
        <w:rPr>
          <w:noProof/>
        </w:rPr>
        <w:t>4</w:t>
      </w:r>
      <w:r>
        <w:rPr>
          <w:noProof/>
        </w:rPr>
        <w:fldChar w:fldCharType="end"/>
      </w:r>
    </w:p>
    <w:p w:rsidR="00C068B9" w:rsidRDefault="00C068B9">
      <w:pPr>
        <w:pStyle w:val="Verzeichnis2"/>
        <w:tabs>
          <w:tab w:val="left" w:pos="1000"/>
        </w:tabs>
        <w:rPr>
          <w:rFonts w:asciiTheme="minorHAnsi" w:eastAsiaTheme="minorEastAsia" w:hAnsiTheme="minorHAnsi" w:cstheme="minorBidi"/>
          <w:noProof/>
          <w:sz w:val="22"/>
          <w:szCs w:val="22"/>
          <w:lang w:val="de-DE" w:eastAsia="de-DE"/>
        </w:rPr>
      </w:pPr>
      <w:r>
        <w:rPr>
          <w:noProof/>
        </w:rPr>
        <w:t>2.3</w:t>
      </w:r>
      <w:r>
        <w:rPr>
          <w:rFonts w:asciiTheme="minorHAnsi" w:eastAsiaTheme="minorEastAsia" w:hAnsiTheme="minorHAnsi" w:cstheme="minorBidi"/>
          <w:noProof/>
          <w:sz w:val="22"/>
          <w:szCs w:val="22"/>
          <w:lang w:val="de-DE" w:eastAsia="de-DE"/>
        </w:rPr>
        <w:tab/>
      </w:r>
      <w:r>
        <w:rPr>
          <w:noProof/>
        </w:rPr>
        <w:t>Diagramme</w:t>
      </w:r>
      <w:r>
        <w:rPr>
          <w:noProof/>
        </w:rPr>
        <w:tab/>
      </w:r>
      <w:r>
        <w:rPr>
          <w:noProof/>
        </w:rPr>
        <w:fldChar w:fldCharType="begin"/>
      </w:r>
      <w:r>
        <w:rPr>
          <w:noProof/>
        </w:rPr>
        <w:instrText xml:space="preserve"> PAGEREF _Toc390595977 \h </w:instrText>
      </w:r>
      <w:r>
        <w:rPr>
          <w:noProof/>
        </w:rPr>
      </w:r>
      <w:r>
        <w:rPr>
          <w:noProof/>
        </w:rPr>
        <w:fldChar w:fldCharType="separate"/>
      </w:r>
      <w:r>
        <w:rPr>
          <w:noProof/>
        </w:rPr>
        <w:t>4</w:t>
      </w:r>
      <w:r>
        <w:rPr>
          <w:noProof/>
        </w:rPr>
        <w:fldChar w:fldCharType="end"/>
      </w:r>
    </w:p>
    <w:p w:rsidR="00C068B9" w:rsidRDefault="00C068B9">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Abschätzung Use-Case “???”</w:t>
      </w:r>
      <w:r>
        <w:rPr>
          <w:noProof/>
        </w:rPr>
        <w:tab/>
      </w:r>
      <w:r>
        <w:rPr>
          <w:noProof/>
        </w:rPr>
        <w:fldChar w:fldCharType="begin"/>
      </w:r>
      <w:r>
        <w:rPr>
          <w:noProof/>
        </w:rPr>
        <w:instrText xml:space="preserve"> PAGEREF _Toc390595978 \h </w:instrText>
      </w:r>
      <w:r>
        <w:rPr>
          <w:noProof/>
        </w:rPr>
      </w:r>
      <w:r>
        <w:rPr>
          <w:noProof/>
        </w:rPr>
        <w:fldChar w:fldCharType="separate"/>
      </w:r>
      <w:r>
        <w:rPr>
          <w:noProof/>
        </w:rPr>
        <w:t>4</w:t>
      </w:r>
      <w:r>
        <w:rPr>
          <w:noProof/>
        </w:rPr>
        <w:fldChar w:fldCharType="end"/>
      </w:r>
    </w:p>
    <w:p w:rsidR="00832485" w:rsidRDefault="00913E7D">
      <w:pPr>
        <w:pStyle w:val="Titel"/>
      </w:pPr>
      <w:r>
        <w:fldChar w:fldCharType="end"/>
      </w:r>
      <w:r>
        <w:br w:type="page"/>
      </w:r>
      <w:r w:rsidR="0087379C" w:rsidRPr="0087379C">
        <w:lastRenderedPageBreak/>
        <w:t>Function Point Estimation Use Case “Ausleihen”</w:t>
      </w:r>
      <w:r>
        <w:t xml:space="preserve"> </w:t>
      </w:r>
    </w:p>
    <w:p w:rsidR="00832485" w:rsidRDefault="00B624AF" w:rsidP="00AB1E01">
      <w:pPr>
        <w:pStyle w:val="berschrift1"/>
      </w:pPr>
      <w:bookmarkStart w:id="0" w:name="_Toc390595971"/>
      <w:r>
        <w:t>Einführung</w:t>
      </w:r>
      <w:bookmarkEnd w:id="0"/>
    </w:p>
    <w:p w:rsidR="00EB110C" w:rsidRPr="00EB110C" w:rsidRDefault="00EB110C" w:rsidP="005C1826">
      <w:pPr>
        <w:ind w:left="720"/>
      </w:pPr>
      <w:r w:rsidRPr="00EB110C">
        <w:t>Function Points sind eine Größe, die die Komplexität von Software repräsentiert. Sie sind unabhängig von der Programmiersprache und fassen viele Faktoren, wie z.B. Eingänge und Ausgänge in einer Zahl zusammen. Mit ihrer Hilfe können aus bereits implementierten Projekten bzw. Use Cases Abschätzungen von Kenngrößen wie Aufwand und Lines of Code (LOC) für noch folgende Projekte bzw. Use Cases erstellt werden.</w:t>
      </w:r>
    </w:p>
    <w:p w:rsidR="00832485" w:rsidRDefault="00B624AF">
      <w:pPr>
        <w:pStyle w:val="berschrift2"/>
      </w:pPr>
      <w:bookmarkStart w:id="1" w:name="_Toc390595972"/>
      <w:r>
        <w:t>Bestimmung</w:t>
      </w:r>
      <w:bookmarkEnd w:id="1"/>
    </w:p>
    <w:p w:rsidR="00B50001" w:rsidRDefault="00B50001">
      <w:pPr>
        <w:ind w:left="720"/>
      </w:pPr>
      <w:bookmarkStart w:id="2" w:name="_Toc456598588"/>
      <w:r w:rsidRPr="00B50001">
        <w:t>Zur Bestimmung werden die Anzahl der Internal Logical Files (ILF), External Interface Files (EIF), External Inputs (EI), External Output (EO) und External Inquiries (EI) gewichtet miteinander verrechnet. Die Gewichtung wird über die Komplexität festgelegt.</w:t>
      </w:r>
    </w:p>
    <w:p w:rsidR="00832485" w:rsidRDefault="00B624AF">
      <w:pPr>
        <w:pStyle w:val="berschrift2"/>
      </w:pPr>
      <w:bookmarkStart w:id="3" w:name="_Toc390595973"/>
      <w:bookmarkEnd w:id="2"/>
      <w:r>
        <w:t>Einschränkung</w:t>
      </w:r>
      <w:bookmarkEnd w:id="3"/>
    </w:p>
    <w:p w:rsidR="00832485" w:rsidRDefault="00653FEE" w:rsidP="00653FEE">
      <w:pPr>
        <w:ind w:left="720"/>
      </w:pPr>
      <w:bookmarkStart w:id="4" w:name="_Toc456598589"/>
      <w:r w:rsidRPr="00653FEE">
        <w:t>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Mit dieser Methode erzielten wir erheblich bessere Ergebnisse.</w:t>
      </w:r>
    </w:p>
    <w:p w:rsidR="00653FEE" w:rsidRPr="00653FEE" w:rsidRDefault="00653FEE" w:rsidP="00653FEE">
      <w:pPr>
        <w:pStyle w:val="Textkrper"/>
      </w:pPr>
    </w:p>
    <w:p w:rsidR="00832485" w:rsidRDefault="00B624AF">
      <w:pPr>
        <w:pStyle w:val="berschrift1"/>
      </w:pPr>
      <w:bookmarkStart w:id="5" w:name="_Toc390595974"/>
      <w:bookmarkEnd w:id="4"/>
      <w:r>
        <w:t>Berechnung</w:t>
      </w:r>
      <w:bookmarkEnd w:id="5"/>
    </w:p>
    <w:p w:rsidR="00832485" w:rsidRDefault="00B624AF" w:rsidP="00B624AF">
      <w:pPr>
        <w:pStyle w:val="berschrift2"/>
      </w:pPr>
      <w:bookmarkStart w:id="6" w:name="_Toc390595975"/>
      <w:r>
        <w:t xml:space="preserve">Use-Case </w:t>
      </w:r>
      <w:bookmarkEnd w:id="6"/>
      <w:r w:rsidR="00C23D0D">
        <w:t>Login</w:t>
      </w:r>
    </w:p>
    <w:tbl>
      <w:tblPr>
        <w:tblStyle w:val="Tabellenraster"/>
        <w:tblW w:w="0" w:type="auto"/>
        <w:tblLook w:val="04A0" w:firstRow="1" w:lastRow="0" w:firstColumn="1" w:lastColumn="0" w:noHBand="0" w:noVBand="1"/>
      </w:tblPr>
      <w:tblGrid>
        <w:gridCol w:w="4675"/>
        <w:gridCol w:w="4675"/>
      </w:tblGrid>
      <w:tr w:rsidR="00BB306B" w:rsidTr="00776400">
        <w:tc>
          <w:tcPr>
            <w:tcW w:w="9350" w:type="dxa"/>
            <w:gridSpan w:val="2"/>
          </w:tcPr>
          <w:p w:rsidR="00BB306B" w:rsidRDefault="00BB306B" w:rsidP="008241AB">
            <w:r>
              <w:rPr>
                <w:b/>
                <w:u w:val="single"/>
              </w:rPr>
              <w:t>Communication</w:t>
            </w:r>
          </w:p>
        </w:tc>
      </w:tr>
      <w:tr w:rsidR="008241AB" w:rsidTr="008241AB">
        <w:tc>
          <w:tcPr>
            <w:tcW w:w="4675" w:type="dxa"/>
          </w:tcPr>
          <w:p w:rsidR="008241AB" w:rsidRDefault="008241AB" w:rsidP="008241AB">
            <w:r>
              <w:t>Complexity</w:t>
            </w:r>
          </w:p>
        </w:tc>
        <w:tc>
          <w:tcPr>
            <w:tcW w:w="4675" w:type="dxa"/>
          </w:tcPr>
          <w:p w:rsidR="008241AB" w:rsidRDefault="008241AB" w:rsidP="008241AB">
            <w:r>
              <w:t>Average(Server+Client)</w:t>
            </w:r>
          </w:p>
        </w:tc>
      </w:tr>
      <w:tr w:rsidR="00BB306B" w:rsidTr="00710777">
        <w:tc>
          <w:tcPr>
            <w:tcW w:w="9350" w:type="dxa"/>
            <w:gridSpan w:val="2"/>
          </w:tcPr>
          <w:p w:rsidR="00BB306B" w:rsidRDefault="00BB306B" w:rsidP="008241AB">
            <w:r>
              <w:rPr>
                <w:b/>
                <w:u w:val="single"/>
              </w:rPr>
              <w:t>Files</w:t>
            </w:r>
          </w:p>
        </w:tc>
      </w:tr>
      <w:tr w:rsidR="008241AB" w:rsidTr="008241AB">
        <w:tc>
          <w:tcPr>
            <w:tcW w:w="4675" w:type="dxa"/>
          </w:tcPr>
          <w:p w:rsidR="008241AB" w:rsidRPr="00BB306B" w:rsidRDefault="00BB306B" w:rsidP="008241AB">
            <w:pPr>
              <w:rPr>
                <w:b/>
              </w:rPr>
            </w:pPr>
            <w:r>
              <w:rPr>
                <w:b/>
              </w:rPr>
              <w:t>ILF1</w:t>
            </w:r>
          </w:p>
        </w:tc>
        <w:tc>
          <w:tcPr>
            <w:tcW w:w="4675" w:type="dxa"/>
          </w:tcPr>
          <w:p w:rsidR="008241AB" w:rsidRDefault="00BB306B" w:rsidP="008241AB">
            <w:r>
              <w:t>ApplicationUser</w:t>
            </w:r>
          </w:p>
        </w:tc>
      </w:tr>
      <w:tr w:rsidR="008241AB" w:rsidTr="008241AB">
        <w:tc>
          <w:tcPr>
            <w:tcW w:w="4675" w:type="dxa"/>
          </w:tcPr>
          <w:p w:rsidR="008241AB" w:rsidRDefault="00BB306B" w:rsidP="008241AB">
            <w:r>
              <w:t>DETs</w:t>
            </w:r>
          </w:p>
        </w:tc>
        <w:tc>
          <w:tcPr>
            <w:tcW w:w="4675" w:type="dxa"/>
          </w:tcPr>
          <w:p w:rsidR="008241AB" w:rsidRDefault="00BB306B" w:rsidP="008241AB">
            <w:r>
              <w:t>5</w:t>
            </w:r>
          </w:p>
        </w:tc>
      </w:tr>
      <w:tr w:rsidR="008241AB" w:rsidTr="008241AB">
        <w:tc>
          <w:tcPr>
            <w:tcW w:w="4675" w:type="dxa"/>
          </w:tcPr>
          <w:p w:rsidR="008241AB" w:rsidRDefault="00BB306B" w:rsidP="008241AB">
            <w:r>
              <w:t>Complexity</w:t>
            </w:r>
          </w:p>
        </w:tc>
        <w:tc>
          <w:tcPr>
            <w:tcW w:w="4675" w:type="dxa"/>
          </w:tcPr>
          <w:p w:rsidR="008241AB" w:rsidRDefault="00BB306B" w:rsidP="008241AB">
            <w:r>
              <w:t>Low(5)</w:t>
            </w:r>
          </w:p>
        </w:tc>
      </w:tr>
      <w:tr w:rsidR="008241AB" w:rsidTr="008241AB">
        <w:tc>
          <w:tcPr>
            <w:tcW w:w="4675" w:type="dxa"/>
          </w:tcPr>
          <w:p w:rsidR="008241AB" w:rsidRPr="00BB306B" w:rsidRDefault="00BB306B" w:rsidP="008241AB">
            <w:pPr>
              <w:rPr>
                <w:b/>
              </w:rPr>
            </w:pPr>
            <w:r w:rsidRPr="00BB306B">
              <w:rPr>
                <w:b/>
              </w:rPr>
              <w:t>ILF2</w:t>
            </w:r>
          </w:p>
        </w:tc>
        <w:tc>
          <w:tcPr>
            <w:tcW w:w="4675" w:type="dxa"/>
          </w:tcPr>
          <w:p w:rsidR="008241AB" w:rsidRDefault="00BB306B" w:rsidP="008241AB">
            <w:r>
              <w:t>RegisterViewModel</w:t>
            </w:r>
          </w:p>
        </w:tc>
      </w:tr>
      <w:tr w:rsidR="008241AB" w:rsidTr="008241AB">
        <w:tc>
          <w:tcPr>
            <w:tcW w:w="4675" w:type="dxa"/>
          </w:tcPr>
          <w:p w:rsidR="008241AB" w:rsidRDefault="00BB306B" w:rsidP="008241AB">
            <w:r>
              <w:t>DETs</w:t>
            </w:r>
          </w:p>
        </w:tc>
        <w:tc>
          <w:tcPr>
            <w:tcW w:w="4675" w:type="dxa"/>
          </w:tcPr>
          <w:p w:rsidR="008241AB" w:rsidRDefault="00BB306B" w:rsidP="008241AB">
            <w:r>
              <w:t>7</w:t>
            </w:r>
          </w:p>
        </w:tc>
      </w:tr>
      <w:tr w:rsidR="008241AB" w:rsidTr="008241AB">
        <w:tc>
          <w:tcPr>
            <w:tcW w:w="4675" w:type="dxa"/>
          </w:tcPr>
          <w:p w:rsidR="008241AB" w:rsidRDefault="00BB306B" w:rsidP="008241AB">
            <w:r>
              <w:t>Complexity</w:t>
            </w:r>
          </w:p>
        </w:tc>
        <w:tc>
          <w:tcPr>
            <w:tcW w:w="4675" w:type="dxa"/>
          </w:tcPr>
          <w:p w:rsidR="008241AB" w:rsidRDefault="00BB306B" w:rsidP="008241AB">
            <w:r>
              <w:t>Low(7)</w:t>
            </w:r>
          </w:p>
        </w:tc>
      </w:tr>
      <w:tr w:rsidR="00BB306B" w:rsidTr="004E5C3E">
        <w:tc>
          <w:tcPr>
            <w:tcW w:w="9350" w:type="dxa"/>
            <w:gridSpan w:val="2"/>
          </w:tcPr>
          <w:p w:rsidR="00BB306B" w:rsidRDefault="00BB306B" w:rsidP="008241AB">
            <w:r>
              <w:rPr>
                <w:b/>
                <w:u w:val="single"/>
              </w:rPr>
              <w:t>External Input (EI)</w:t>
            </w:r>
          </w:p>
        </w:tc>
      </w:tr>
      <w:tr w:rsidR="008241AB" w:rsidTr="008241AB">
        <w:tc>
          <w:tcPr>
            <w:tcW w:w="4675" w:type="dxa"/>
          </w:tcPr>
          <w:p w:rsidR="008241AB" w:rsidRPr="00BB306B" w:rsidRDefault="00BB306B" w:rsidP="008241AB">
            <w:pPr>
              <w:rPr>
                <w:b/>
              </w:rPr>
            </w:pPr>
            <w:r w:rsidRPr="00BB306B">
              <w:rPr>
                <w:b/>
              </w:rPr>
              <w:t>EI1</w:t>
            </w:r>
          </w:p>
        </w:tc>
        <w:tc>
          <w:tcPr>
            <w:tcW w:w="4675" w:type="dxa"/>
          </w:tcPr>
          <w:p w:rsidR="008241AB" w:rsidRDefault="00BB306B" w:rsidP="008241AB">
            <w:r>
              <w:t>Registrieren-Formular</w:t>
            </w:r>
          </w:p>
        </w:tc>
      </w:tr>
      <w:tr w:rsidR="008241AB" w:rsidTr="008241AB">
        <w:tc>
          <w:tcPr>
            <w:tcW w:w="4675" w:type="dxa"/>
          </w:tcPr>
          <w:p w:rsidR="008241AB" w:rsidRDefault="00BB306B" w:rsidP="008241AB">
            <w:r>
              <w:t>File-Type-References</w:t>
            </w:r>
          </w:p>
        </w:tc>
        <w:tc>
          <w:tcPr>
            <w:tcW w:w="4675" w:type="dxa"/>
          </w:tcPr>
          <w:p w:rsidR="008241AB" w:rsidRDefault="00BB306B" w:rsidP="008241AB">
            <w:r>
              <w:t>1 – Identity Model</w:t>
            </w:r>
          </w:p>
        </w:tc>
      </w:tr>
      <w:tr w:rsidR="008241AB" w:rsidTr="008241AB">
        <w:tc>
          <w:tcPr>
            <w:tcW w:w="4675" w:type="dxa"/>
          </w:tcPr>
          <w:p w:rsidR="008241AB" w:rsidRDefault="00BB306B" w:rsidP="008241AB">
            <w:r>
              <w:t>DETs</w:t>
            </w:r>
          </w:p>
        </w:tc>
        <w:tc>
          <w:tcPr>
            <w:tcW w:w="4675" w:type="dxa"/>
          </w:tcPr>
          <w:p w:rsidR="008241AB" w:rsidRDefault="00BB306B" w:rsidP="008241AB">
            <w:r>
              <w:t>8</w:t>
            </w:r>
          </w:p>
        </w:tc>
      </w:tr>
      <w:tr w:rsidR="008241AB" w:rsidTr="008241AB">
        <w:tc>
          <w:tcPr>
            <w:tcW w:w="4675" w:type="dxa"/>
          </w:tcPr>
          <w:p w:rsidR="008241AB" w:rsidRDefault="00BB306B" w:rsidP="008241AB">
            <w:r>
              <w:t>Complexity</w:t>
            </w:r>
          </w:p>
        </w:tc>
        <w:tc>
          <w:tcPr>
            <w:tcW w:w="4675" w:type="dxa"/>
          </w:tcPr>
          <w:p w:rsidR="008241AB" w:rsidRDefault="00BB306B" w:rsidP="008241AB">
            <w:r>
              <w:t>Low (8)</w:t>
            </w:r>
          </w:p>
        </w:tc>
      </w:tr>
      <w:tr w:rsidR="00BB306B" w:rsidTr="00E35211">
        <w:tc>
          <w:tcPr>
            <w:tcW w:w="9350" w:type="dxa"/>
            <w:gridSpan w:val="2"/>
          </w:tcPr>
          <w:p w:rsidR="00BB306B" w:rsidRDefault="00BB306B" w:rsidP="008241AB">
            <w:r>
              <w:rPr>
                <w:b/>
                <w:u w:val="single"/>
              </w:rPr>
              <w:t>External Output (EO)</w:t>
            </w:r>
          </w:p>
        </w:tc>
      </w:tr>
      <w:tr w:rsidR="008241AB" w:rsidTr="008241AB">
        <w:tc>
          <w:tcPr>
            <w:tcW w:w="4675" w:type="dxa"/>
          </w:tcPr>
          <w:p w:rsidR="008241AB" w:rsidRPr="00BB306B" w:rsidRDefault="00BB306B" w:rsidP="008241AB">
            <w:pPr>
              <w:rPr>
                <w:b/>
              </w:rPr>
            </w:pPr>
            <w:r>
              <w:rPr>
                <w:b/>
              </w:rPr>
              <w:t>EO1</w:t>
            </w:r>
          </w:p>
        </w:tc>
        <w:tc>
          <w:tcPr>
            <w:tcW w:w="4675" w:type="dxa"/>
          </w:tcPr>
          <w:p w:rsidR="008241AB" w:rsidRDefault="00BB306B" w:rsidP="008241AB">
            <w:r>
              <w:t>Startseite</w:t>
            </w:r>
          </w:p>
        </w:tc>
      </w:tr>
      <w:tr w:rsidR="008241AB" w:rsidTr="008241AB">
        <w:tc>
          <w:tcPr>
            <w:tcW w:w="4675" w:type="dxa"/>
          </w:tcPr>
          <w:p w:rsidR="008241AB" w:rsidRDefault="00BB306B" w:rsidP="008241AB">
            <w:r>
              <w:t xml:space="preserve">File Type References </w:t>
            </w:r>
          </w:p>
        </w:tc>
        <w:tc>
          <w:tcPr>
            <w:tcW w:w="4675" w:type="dxa"/>
          </w:tcPr>
          <w:p w:rsidR="008241AB" w:rsidRDefault="00BB306B" w:rsidP="008241AB">
            <w:r>
              <w:t>0</w:t>
            </w:r>
          </w:p>
        </w:tc>
      </w:tr>
      <w:tr w:rsidR="008241AB" w:rsidTr="008241AB">
        <w:tc>
          <w:tcPr>
            <w:tcW w:w="4675" w:type="dxa"/>
          </w:tcPr>
          <w:p w:rsidR="008241AB" w:rsidRDefault="00BB306B" w:rsidP="008241AB">
            <w:r>
              <w:t>DETs</w:t>
            </w:r>
          </w:p>
        </w:tc>
        <w:tc>
          <w:tcPr>
            <w:tcW w:w="4675" w:type="dxa"/>
          </w:tcPr>
          <w:p w:rsidR="008241AB" w:rsidRDefault="00BB306B" w:rsidP="008241AB">
            <w:r>
              <w:t>0</w:t>
            </w:r>
          </w:p>
        </w:tc>
      </w:tr>
      <w:tr w:rsidR="008241AB" w:rsidTr="008241AB">
        <w:tc>
          <w:tcPr>
            <w:tcW w:w="4675" w:type="dxa"/>
          </w:tcPr>
          <w:p w:rsidR="008241AB" w:rsidRDefault="00BB306B" w:rsidP="008241AB">
            <w:r>
              <w:t>Complexity</w:t>
            </w:r>
          </w:p>
        </w:tc>
        <w:tc>
          <w:tcPr>
            <w:tcW w:w="4675" w:type="dxa"/>
          </w:tcPr>
          <w:p w:rsidR="008241AB" w:rsidRDefault="00BB306B" w:rsidP="008241AB">
            <w:r>
              <w:t>Low (0)</w:t>
            </w:r>
          </w:p>
        </w:tc>
      </w:tr>
    </w:tbl>
    <w:p w:rsidR="008241AB" w:rsidRDefault="008241AB" w:rsidP="008241AB"/>
    <w:p w:rsidR="00345E50" w:rsidRDefault="00345E50" w:rsidP="00345E50">
      <w:pPr>
        <w:pStyle w:val="Listenabsatz"/>
        <w:numPr>
          <w:ilvl w:val="0"/>
          <w:numId w:val="22"/>
        </w:numPr>
      </w:pPr>
      <w:r>
        <w:t>Funtion Points: 19,32</w:t>
      </w:r>
    </w:p>
    <w:p w:rsidR="00345E50" w:rsidRPr="008241AB" w:rsidRDefault="00345E50" w:rsidP="00345E50">
      <w:pPr>
        <w:pStyle w:val="Listenabsatz"/>
        <w:numPr>
          <w:ilvl w:val="0"/>
          <w:numId w:val="22"/>
        </w:numPr>
      </w:pPr>
      <w:r>
        <w:t>LOC: 147</w:t>
      </w:r>
    </w:p>
    <w:p w:rsidR="00C23D0D" w:rsidRDefault="00C23D0D" w:rsidP="00C23D0D">
      <w:pPr>
        <w:pStyle w:val="berschrift2"/>
      </w:pPr>
      <w:r>
        <w:t>Use-Case Eingeben</w:t>
      </w:r>
    </w:p>
    <w:p w:rsidR="00DE0C04" w:rsidRPr="00DE0C04" w:rsidRDefault="00286D9C" w:rsidP="00DE0C04">
      <w:r>
        <w:t>Tabelle?</w:t>
      </w:r>
      <w:bookmarkStart w:id="7" w:name="_GoBack"/>
      <w:bookmarkEnd w:id="7"/>
    </w:p>
    <w:p w:rsidR="00C23D0D" w:rsidRDefault="00C23D0D" w:rsidP="00C23D0D">
      <w:pPr>
        <w:pStyle w:val="berschrift2"/>
      </w:pPr>
      <w:r>
        <w:lastRenderedPageBreak/>
        <w:t>Use-Case Suchen</w:t>
      </w:r>
    </w:p>
    <w:p w:rsidR="00C23D0D" w:rsidRDefault="00C23D0D" w:rsidP="00C23D0D">
      <w:pPr>
        <w:pStyle w:val="berschrift2"/>
      </w:pPr>
      <w:r>
        <w:t>Use-Case Bearbeiten</w:t>
      </w:r>
    </w:p>
    <w:p w:rsidR="00C23D0D" w:rsidRPr="00C23D0D" w:rsidRDefault="00C23D0D" w:rsidP="00C23D0D">
      <w:pPr>
        <w:pStyle w:val="berschrift2"/>
      </w:pPr>
      <w:r>
        <w:t>Use-Case Ausleihen</w:t>
      </w:r>
    </w:p>
    <w:p w:rsidR="00832485" w:rsidRDefault="00B624AF" w:rsidP="00203836">
      <w:pPr>
        <w:pStyle w:val="berschrift2"/>
      </w:pPr>
      <w:bookmarkStart w:id="8" w:name="_Toc390595977"/>
      <w:r>
        <w:t>Diagramme</w:t>
      </w:r>
      <w:bookmarkEnd w:id="8"/>
    </w:p>
    <w:p w:rsidR="00203836" w:rsidRPr="00203836" w:rsidRDefault="00203836" w:rsidP="00203836">
      <w:pPr>
        <w:ind w:left="720"/>
        <w:rPr>
          <w:color w:val="FF0000"/>
        </w:rPr>
      </w:pPr>
      <w:r>
        <w:rPr>
          <w:color w:val="FF0000"/>
        </w:rPr>
        <w:t>AUFWAND- und LOC-Diagramme</w:t>
      </w:r>
    </w:p>
    <w:p w:rsidR="00832485" w:rsidRDefault="00B624AF">
      <w:pPr>
        <w:pStyle w:val="berschrift1"/>
      </w:pPr>
      <w:bookmarkStart w:id="9" w:name="_Toc390595978"/>
      <w:r>
        <w:t>Abschätzung Use-Case “???”</w:t>
      </w:r>
      <w:bookmarkEnd w:id="9"/>
    </w:p>
    <w:sectPr w:rsidR="0083248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E1" w:rsidRDefault="001C73E1">
      <w:pPr>
        <w:spacing w:line="240" w:lineRule="auto"/>
      </w:pPr>
      <w:r>
        <w:separator/>
      </w:r>
    </w:p>
  </w:endnote>
  <w:endnote w:type="continuationSeparator" w:id="0">
    <w:p w:rsidR="001C73E1" w:rsidRDefault="001C7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r w:rsidR="001C73E1">
            <w:fldChar w:fldCharType="begin"/>
          </w:r>
          <w:r w:rsidR="001C73E1">
            <w:instrText xml:space="preserve"> DOCPROPERTY "Company"  \* MERGEFORMAT </w:instrText>
          </w:r>
          <w:r w:rsidR="001C73E1">
            <w:fldChar w:fldCharType="separate"/>
          </w:r>
          <w:r w:rsidR="00D222EB">
            <w:t>&lt;</w:t>
          </w:r>
          <w:r w:rsidR="0065693F">
            <w:t>DHBW</w:t>
          </w:r>
          <w:r w:rsidR="00D222EB">
            <w:t>&gt;</w:t>
          </w:r>
          <w:r w:rsidR="001C73E1">
            <w:fldChar w:fldCharType="end"/>
          </w:r>
          <w:r>
            <w:t xml:space="preserve">, </w:t>
          </w:r>
          <w:r>
            <w:fldChar w:fldCharType="begin"/>
          </w:r>
          <w:r>
            <w:instrText xml:space="preserve"> DATE \@ "yyyy" </w:instrText>
          </w:r>
          <w:r>
            <w:fldChar w:fldCharType="separate"/>
          </w:r>
          <w:r w:rsidR="00551769">
            <w:rPr>
              <w:noProof/>
            </w:rPr>
            <w:t>2014</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286D9C">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286D9C">
            <w:rPr>
              <w:rStyle w:val="Seitenzahl"/>
              <w:noProof/>
            </w:rPr>
            <w:t>5</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E1" w:rsidRDefault="001C73E1">
      <w:pPr>
        <w:spacing w:line="240" w:lineRule="auto"/>
      </w:pPr>
      <w:r>
        <w:separator/>
      </w:r>
    </w:p>
  </w:footnote>
  <w:footnote w:type="continuationSeparator" w:id="0">
    <w:p w:rsidR="001C73E1" w:rsidRDefault="001C73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87379C" w:rsidP="00497112">
          <w:r w:rsidRPr="0087379C">
            <w:t>Func</w:t>
          </w:r>
          <w:r w:rsidR="003424FD">
            <w:t>tion Point Estimation</w:t>
          </w:r>
        </w:p>
      </w:tc>
      <w:tc>
        <w:tcPr>
          <w:tcW w:w="3179" w:type="dxa"/>
        </w:tcPr>
        <w:p w:rsidR="00832485" w:rsidRDefault="00AB1E01" w:rsidP="003424FD">
          <w:r>
            <w:t xml:space="preserve">  Date:  </w:t>
          </w:r>
          <w:r w:rsidR="003424FD">
            <w:rPr>
              <w:lang w:val="de-DE"/>
            </w:rPr>
            <w:t>15.06.2014</w:t>
          </w:r>
        </w:p>
      </w:tc>
    </w:tr>
    <w:tr w:rsidR="00832485">
      <w:tc>
        <w:tcPr>
          <w:tcW w:w="9558" w:type="dxa"/>
          <w:gridSpan w:val="2"/>
        </w:tcPr>
        <w:p w:rsidR="00832485" w:rsidRDefault="00AB1E01" w:rsidP="0065693F">
          <w:r>
            <w:t>Torsten, Wanping</w:t>
          </w:r>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E17476A"/>
    <w:multiLevelType w:val="hybridMultilevel"/>
    <w:tmpl w:val="9DDC85DC"/>
    <w:lvl w:ilvl="0" w:tplc="46129DC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EB"/>
    <w:rsid w:val="00056F6C"/>
    <w:rsid w:val="00117EF0"/>
    <w:rsid w:val="001C73E1"/>
    <w:rsid w:val="001F43DC"/>
    <w:rsid w:val="00203836"/>
    <w:rsid w:val="0024778E"/>
    <w:rsid w:val="002509EA"/>
    <w:rsid w:val="00286D9C"/>
    <w:rsid w:val="003005BB"/>
    <w:rsid w:val="003137F1"/>
    <w:rsid w:val="003424FD"/>
    <w:rsid w:val="00345E50"/>
    <w:rsid w:val="0039271F"/>
    <w:rsid w:val="00497112"/>
    <w:rsid w:val="00511978"/>
    <w:rsid w:val="00551769"/>
    <w:rsid w:val="005C1826"/>
    <w:rsid w:val="00653FEE"/>
    <w:rsid w:val="0065693F"/>
    <w:rsid w:val="00750D34"/>
    <w:rsid w:val="007660B1"/>
    <w:rsid w:val="008241AB"/>
    <w:rsid w:val="00832485"/>
    <w:rsid w:val="0087379C"/>
    <w:rsid w:val="00913E7D"/>
    <w:rsid w:val="00917F0B"/>
    <w:rsid w:val="00957868"/>
    <w:rsid w:val="009C1A12"/>
    <w:rsid w:val="00AB1E01"/>
    <w:rsid w:val="00AE0A74"/>
    <w:rsid w:val="00B50001"/>
    <w:rsid w:val="00B54076"/>
    <w:rsid w:val="00B624AF"/>
    <w:rsid w:val="00BB306B"/>
    <w:rsid w:val="00C068B9"/>
    <w:rsid w:val="00C23D0D"/>
    <w:rsid w:val="00C269DF"/>
    <w:rsid w:val="00CE108B"/>
    <w:rsid w:val="00D222EB"/>
    <w:rsid w:val="00D341A6"/>
    <w:rsid w:val="00DE0C04"/>
    <w:rsid w:val="00E47689"/>
    <w:rsid w:val="00EB110C"/>
    <w:rsid w:val="00EB25CD"/>
    <w:rsid w:val="00EB3F1B"/>
    <w:rsid w:val="00EC4FD2"/>
    <w:rsid w:val="00F30681"/>
    <w:rsid w:val="00F5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ED13A7-2387-4CCA-AE9A-60C18947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 w:type="table" w:styleId="Tabellenraster">
    <w:name w:val="Table Grid"/>
    <w:basedOn w:val="NormaleTabelle"/>
    <w:uiPriority w:val="59"/>
    <w:rsid w:val="008241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4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5</Pages>
  <Words>360</Words>
  <Characters>2273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Torsten Werner</cp:lastModifiedBy>
  <cp:revision>10</cp:revision>
  <cp:lastPrinted>1900-12-31T23:00:00Z</cp:lastPrinted>
  <dcterms:created xsi:type="dcterms:W3CDTF">2014-06-15T09:47:00Z</dcterms:created>
  <dcterms:modified xsi:type="dcterms:W3CDTF">2014-06-15T09:55:00Z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